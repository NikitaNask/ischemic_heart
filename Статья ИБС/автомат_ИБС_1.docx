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49" w:rsidRPr="00985014" w:rsidRDefault="000F6A49" w:rsidP="000F6A49">
      <w:pPr>
        <w:pStyle w:val="ab"/>
        <w:rPr>
          <w:b/>
          <w:color w:val="000000"/>
          <w:sz w:val="28"/>
          <w:szCs w:val="27"/>
        </w:rPr>
      </w:pPr>
      <w:r w:rsidRPr="00985014">
        <w:rPr>
          <w:b/>
          <w:color w:val="000000"/>
          <w:sz w:val="28"/>
          <w:szCs w:val="27"/>
        </w:rPr>
        <w:t>Терминология и существующие решения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процесс (</w:t>
      </w:r>
      <w:proofErr w:type="spellStart"/>
      <w:r w:rsidRPr="00985014">
        <w:rPr>
          <w:color w:val="000000"/>
          <w:sz w:val="28"/>
          <w:szCs w:val="27"/>
        </w:rPr>
        <w:t>clinical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process</w:t>
      </w:r>
      <w:proofErr w:type="spellEnd"/>
      <w:r w:rsidRPr="00985014">
        <w:rPr>
          <w:color w:val="000000"/>
          <w:sz w:val="28"/>
          <w:szCs w:val="27"/>
        </w:rPr>
        <w:t>, НР) - медицинский процесс, охватывающий все действия поставщиков медицинских услуг;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состояние здоровья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state</w:t>
      </w:r>
      <w:proofErr w:type="spellEnd"/>
      <w:r w:rsidRPr="00985014">
        <w:rPr>
          <w:color w:val="000000"/>
          <w:sz w:val="28"/>
          <w:szCs w:val="27"/>
        </w:rPr>
        <w:t>, HS) - 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 в рамках клинического процесса рассматриваются отдельные клинические состояния здоровья;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клинические симптомы (</w:t>
      </w:r>
      <w:proofErr w:type="spellStart"/>
      <w:r w:rsidRPr="00985014">
        <w:rPr>
          <w:color w:val="000000"/>
          <w:sz w:val="28"/>
          <w:szCs w:val="27"/>
        </w:rPr>
        <w:t>health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condition</w:t>
      </w:r>
      <w:proofErr w:type="spellEnd"/>
      <w:r w:rsidRPr="00985014">
        <w:rPr>
          <w:color w:val="000000"/>
          <w:sz w:val="28"/>
          <w:szCs w:val="27"/>
        </w:rPr>
        <w:t>, HC) - наблюдаемые или потенциально наблюдаемые аспекты состояния здоровья в данный момент времени;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клиническое мероприятие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activity</w:t>
      </w:r>
      <w:proofErr w:type="spellEnd"/>
      <w:r w:rsidRPr="00985014">
        <w:rPr>
          <w:color w:val="000000"/>
          <w:sz w:val="28"/>
          <w:szCs w:val="27"/>
        </w:rPr>
        <w:t>, HA) - деятельность, направленная прямо или косвенно на улучшение или поддержание состояния здоровья; оно может состоять из нескольких компонентов;</w:t>
      </w:r>
    </w:p>
    <w:p w:rsidR="00985014" w:rsidRPr="00985014" w:rsidRDefault="00985014" w:rsidP="00985014">
      <w:pPr>
        <w:pStyle w:val="ab"/>
        <w:spacing w:before="0" w:beforeAutospacing="0"/>
        <w:jc w:val="both"/>
        <w:rPr>
          <w:color w:val="000000"/>
          <w:sz w:val="28"/>
          <w:szCs w:val="27"/>
        </w:rPr>
      </w:pPr>
      <w:r w:rsidRPr="00985014">
        <w:rPr>
          <w:color w:val="000000"/>
          <w:sz w:val="28"/>
          <w:szCs w:val="27"/>
        </w:rPr>
        <w:t>- клинический факт (</w:t>
      </w:r>
      <w:proofErr w:type="spellStart"/>
      <w:r w:rsidRPr="00985014">
        <w:rPr>
          <w:color w:val="000000"/>
          <w:sz w:val="28"/>
          <w:szCs w:val="27"/>
        </w:rPr>
        <w:t>healthcare</w:t>
      </w:r>
      <w:proofErr w:type="spellEnd"/>
      <w:r w:rsidRPr="00985014">
        <w:rPr>
          <w:color w:val="000000"/>
          <w:sz w:val="28"/>
          <w:szCs w:val="27"/>
        </w:rPr>
        <w:t xml:space="preserve"> </w:t>
      </w:r>
      <w:proofErr w:type="spellStart"/>
      <w:r w:rsidRPr="00985014">
        <w:rPr>
          <w:color w:val="000000"/>
          <w:sz w:val="28"/>
          <w:szCs w:val="27"/>
        </w:rPr>
        <w:t>matter</w:t>
      </w:r>
      <w:proofErr w:type="spellEnd"/>
      <w:r w:rsidRPr="00985014">
        <w:rPr>
          <w:color w:val="000000"/>
          <w:sz w:val="28"/>
          <w:szCs w:val="27"/>
        </w:rPr>
        <w:t>, HM) - факт, который определен одним из субъектов клинического процесса как относящийся к здоровью пациента.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ААТ — антиаритмическая терапия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ААЭ — антиаритмический эффект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>БАБ — β-</w:t>
      </w:r>
      <w:proofErr w:type="spellStart"/>
      <w:r w:rsidRPr="00045410">
        <w:rPr>
          <w:color w:val="000000"/>
          <w:sz w:val="28"/>
          <w:szCs w:val="28"/>
        </w:rPr>
        <w:t>адреноблокаторы</w:t>
      </w:r>
      <w:proofErr w:type="spellEnd"/>
      <w:r w:rsidRPr="00045410">
        <w:rPr>
          <w:color w:val="000000"/>
          <w:sz w:val="28"/>
          <w:szCs w:val="28"/>
        </w:rPr>
        <w:t xml:space="preserve">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ВП — восстановительный период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ВСС — внезапная сердечная смерть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ВЭМ — велоэргометрия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ЖА — желудочковая аритмия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ЖТ — желудочковая тахикардия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ЖЭК — желудочковые эктопические комплексы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ИБС — ишемическая болезнь сердца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ИКД — имплантируемый </w:t>
      </w:r>
      <w:proofErr w:type="spellStart"/>
      <w:r w:rsidRPr="00045410">
        <w:rPr>
          <w:color w:val="000000"/>
          <w:sz w:val="28"/>
          <w:szCs w:val="28"/>
        </w:rPr>
        <w:t>кардиовертер</w:t>
      </w:r>
      <w:proofErr w:type="spellEnd"/>
      <w:r w:rsidRPr="00045410">
        <w:rPr>
          <w:color w:val="000000"/>
          <w:sz w:val="28"/>
          <w:szCs w:val="28"/>
        </w:rPr>
        <w:t xml:space="preserve">-дефибриллятор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ИМ — инфаркт миокарда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045410">
        <w:rPr>
          <w:color w:val="000000"/>
          <w:sz w:val="28"/>
          <w:szCs w:val="28"/>
        </w:rPr>
        <w:t>КГ</w:t>
      </w:r>
      <w:proofErr w:type="gramEnd"/>
      <w:r w:rsidRPr="00045410">
        <w:rPr>
          <w:color w:val="000000"/>
          <w:sz w:val="28"/>
          <w:szCs w:val="28"/>
        </w:rPr>
        <w:t xml:space="preserve"> — </w:t>
      </w:r>
      <w:proofErr w:type="spellStart"/>
      <w:r w:rsidRPr="00045410">
        <w:rPr>
          <w:color w:val="000000"/>
          <w:sz w:val="28"/>
          <w:szCs w:val="28"/>
        </w:rPr>
        <w:t>коронарография</w:t>
      </w:r>
      <w:proofErr w:type="spellEnd"/>
      <w:r w:rsidRPr="00045410">
        <w:rPr>
          <w:color w:val="000000"/>
          <w:sz w:val="28"/>
          <w:szCs w:val="28"/>
        </w:rPr>
        <w:t xml:space="preserve">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МРТ — магнитно-резонансная томография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НЭФС — </w:t>
      </w:r>
      <w:proofErr w:type="spellStart"/>
      <w:r w:rsidRPr="00045410">
        <w:rPr>
          <w:color w:val="000000"/>
          <w:sz w:val="28"/>
          <w:szCs w:val="28"/>
        </w:rPr>
        <w:t>неинвазивное</w:t>
      </w:r>
      <w:proofErr w:type="spellEnd"/>
      <w:r w:rsidRPr="00045410">
        <w:rPr>
          <w:color w:val="000000"/>
          <w:sz w:val="28"/>
          <w:szCs w:val="28"/>
        </w:rPr>
        <w:t xml:space="preserve"> электрофизиологическое картирование сердца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ОФЭКТ — однофотонная эмиссионная компьютерная томография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ПИКС — постинфарктный кардиосклероз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ПЭТ — позитронно-эмиссионная томография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РМ — реваскуляризация миокарда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РЧА — радиочастотная </w:t>
      </w:r>
      <w:proofErr w:type="spellStart"/>
      <w:r w:rsidRPr="00045410">
        <w:rPr>
          <w:color w:val="000000"/>
          <w:sz w:val="28"/>
          <w:szCs w:val="28"/>
        </w:rPr>
        <w:t>аблация</w:t>
      </w:r>
      <w:proofErr w:type="spellEnd"/>
      <w:r w:rsidRPr="00045410">
        <w:rPr>
          <w:color w:val="000000"/>
          <w:sz w:val="28"/>
          <w:szCs w:val="28"/>
        </w:rPr>
        <w:t xml:space="preserve"> </w:t>
      </w:r>
    </w:p>
    <w:p w:rsidR="00045410" w:rsidRPr="003C79C1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ФВ ЛЖ — фракция выброса левого желудочка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ФН — физическая нагрузка </w:t>
      </w:r>
    </w:p>
    <w:p w:rsidR="00045410" w:rsidRPr="00053B46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ХМ — холтеровское мониторирование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ЭКГ — электрокардиограмма </w:t>
      </w:r>
    </w:p>
    <w:p w:rsidR="00045410" w:rsidRPr="00045410" w:rsidRDefault="00045410" w:rsidP="00045410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r w:rsidRPr="00045410">
        <w:rPr>
          <w:color w:val="000000"/>
          <w:sz w:val="28"/>
          <w:szCs w:val="28"/>
        </w:rPr>
        <w:t xml:space="preserve">ЭНМ — электрическая нестабильность миокарда </w:t>
      </w:r>
    </w:p>
    <w:p w:rsidR="00985014" w:rsidRPr="003C79C1" w:rsidRDefault="00045410" w:rsidP="003C79C1">
      <w:pPr>
        <w:pStyle w:val="ab"/>
        <w:spacing w:before="0" w:beforeAutospacing="0" w:after="0" w:afterAutospacing="0"/>
        <w:rPr>
          <w:b/>
          <w:color w:val="000000"/>
          <w:sz w:val="28"/>
          <w:szCs w:val="27"/>
          <w:lang w:val="en-US"/>
        </w:rPr>
      </w:pPr>
      <w:r w:rsidRPr="00045410">
        <w:rPr>
          <w:color w:val="000000"/>
          <w:sz w:val="28"/>
          <w:szCs w:val="28"/>
        </w:rPr>
        <w:t>ЭхоКГ — эхокардиография</w:t>
      </w:r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39"/>
        <w:gridCol w:w="3302"/>
        <w:gridCol w:w="3039"/>
      </w:tblGrid>
      <w:tr w:rsidR="000F6A49" w:rsidTr="002C4C20">
        <w:trPr>
          <w:trHeight w:val="28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lastRenderedPageBreak/>
              <w:t>Hs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proofErr w:type="spellStart"/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Hc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0F6A49" w:rsidP="002C4C20">
            <w:pPr>
              <w:jc w:val="center"/>
              <w:rPr>
                <w:rFonts w:ascii="Times New Roman" w:hAnsi="Times New Roman" w:cs="Times New Roman"/>
                <w:b/>
                <w:szCs w:val="40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b/>
                <w:szCs w:val="40"/>
                <w:lang w:val="en-US"/>
              </w:rPr>
              <w:t>Ha</w:t>
            </w:r>
          </w:p>
        </w:tc>
      </w:tr>
      <w:tr w:rsidR="000F6A49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24DD4" w:rsidRDefault="00382711" w:rsidP="001B100C">
            <w:pPr>
              <w:rPr>
                <w:rFonts w:ascii="Times New Roman" w:hAnsi="Times New Roman" w:cs="Times New Roman"/>
                <w:szCs w:val="24"/>
                <w:lang w:val="en-US"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24DD4" w:rsidRDefault="000F6A49" w:rsidP="00FB429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0.</w:t>
            </w:r>
            <w:r w:rsidR="00DE78FC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B429A" w:rsidRPr="002C4C20">
              <w:rPr>
                <w:rFonts w:ascii="Times New Roman" w:hAnsi="Times New Roman" w:cs="Times New Roman"/>
                <w:szCs w:val="24"/>
              </w:rPr>
              <w:t>ЖА и прочих болезней сердца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A49" w:rsidRPr="002C4C20" w:rsidRDefault="00382711" w:rsidP="003032E9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>НА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0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3032E9" w:rsidRPr="002C4C20">
              <w:rPr>
                <w:rFonts w:ascii="Times New Roman" w:hAnsi="Times New Roman" w:cs="Times New Roman"/>
                <w:szCs w:val="24"/>
              </w:rPr>
              <w:t>Амбулаторное лечение</w:t>
            </w:r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gramStart"/>
            <w:r w:rsidR="00856442"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="00856442" w:rsidRPr="002C4C20">
              <w:rPr>
                <w:rFonts w:ascii="Times New Roman" w:hAnsi="Times New Roman" w:cs="Times New Roman"/>
                <w:szCs w:val="24"/>
              </w:rPr>
              <w:t xml:space="preserve"> с телеметрией)</w:t>
            </w:r>
          </w:p>
        </w:tc>
      </w:tr>
      <w:tr w:rsidR="00DE523E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3E" w:rsidRPr="002C4C20" w:rsidRDefault="00382711" w:rsidP="001B100C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1B100C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>Подозрение на ЖА или болезнь, при которой она протекает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0BF" w:rsidRPr="002C4C20" w:rsidRDefault="00382711" w:rsidP="00FE50BF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1</w:t>
            </w:r>
            <w:r w:rsidR="00DE523E"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FE50BF" w:rsidRPr="002C4C20">
              <w:rPr>
                <w:rFonts w:ascii="Times New Roman" w:hAnsi="Times New Roman" w:cs="Times New Roman"/>
                <w:szCs w:val="24"/>
              </w:rPr>
              <w:t xml:space="preserve">ЭКГ по специальным протоколам; ЭхоКГ; лабораторное обследование, консультации специалистов, КТ, МРТ сердца, Медико-генетическое консультирование 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224DD4">
              <w:rPr>
                <w:rFonts w:ascii="Times New Roman" w:hAnsi="Times New Roman" w:cs="Times New Roman"/>
                <w:szCs w:val="24"/>
              </w:rPr>
              <w:t>2. З</w:t>
            </w:r>
            <w:r w:rsidRPr="002C4C20">
              <w:rPr>
                <w:rFonts w:ascii="Times New Roman" w:hAnsi="Times New Roman" w:cs="Times New Roman"/>
                <w:szCs w:val="24"/>
              </w:rPr>
              <w:t>аболевание сердца, при котором протекает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2. Лечение основного заболевания  / устранение обратимых причин 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3.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импатозависимые ЖА. </w:t>
            </w:r>
            <w:r w:rsidRPr="002C4C20">
              <w:rPr>
                <w:rFonts w:ascii="Times New Roman" w:hAnsi="Times New Roman" w:cs="Times New Roman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(–):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появилась и (или) прогрессирует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AE2982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3. Выполнить психодиагностику пациента</w:t>
            </w:r>
            <w:r w:rsidR="00AE2982">
              <w:rPr>
                <w:rFonts w:ascii="Times New Roman" w:hAnsi="Times New Roman" w:cs="Times New Roman"/>
                <w:szCs w:val="24"/>
              </w:rPr>
              <w:t>, прием БАБ</w:t>
            </w:r>
          </w:p>
        </w:tc>
      </w:tr>
      <w:tr w:rsidR="00143733" w:rsidTr="00985014">
        <w:trPr>
          <w:trHeight w:val="126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D23FA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4.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</w:t>
            </w:r>
            <w:r w:rsidRPr="002C4C20">
              <w:rPr>
                <w:rFonts w:ascii="Times New Roman" w:hAnsi="Times New Roman" w:cs="Times New Roman"/>
                <w:szCs w:val="24"/>
              </w:rPr>
              <w:t>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4. Психотропные препараты (</w:t>
            </w:r>
            <w:proofErr w:type="spellStart"/>
            <w:r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Pr="002C4C20">
              <w:rPr>
                <w:rFonts w:ascii="Times New Roman" w:hAnsi="Times New Roman" w:cs="Times New Roman"/>
                <w:szCs w:val="24"/>
              </w:rPr>
              <w:t xml:space="preserve">); психотерапия. Возможно сочетание с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143733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5.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вагозависимой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3F78DB" w:rsidRPr="002C4C20">
              <w:rPr>
                <w:rFonts w:ascii="Times New Roman" w:hAnsi="Times New Roman" w:cs="Times New Roman"/>
                <w:szCs w:val="24"/>
              </w:rPr>
              <w:t>5.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 ААП </w:t>
            </w: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IC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класса ХЛ эффектом (этацизин)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ЖА обнаружено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6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Психотропные препараты (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>); психотерапия. Возможно сочетание с БАБ</w:t>
            </w:r>
          </w:p>
        </w:tc>
      </w:tr>
      <w:tr w:rsidR="003F78DB" w:rsidTr="0098501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3F78DB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При </w:t>
            </w:r>
            <w:proofErr w:type="spellStart"/>
            <w:r w:rsidR="001D23FA" w:rsidRPr="002C4C20">
              <w:rPr>
                <w:rFonts w:ascii="Times New Roman" w:hAnsi="Times New Roman" w:cs="Times New Roman"/>
                <w:szCs w:val="24"/>
              </w:rPr>
              <w:t>симпатозависимой</w:t>
            </w:r>
            <w:proofErr w:type="spellEnd"/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C4C20">
              <w:rPr>
                <w:rFonts w:ascii="Times New Roman" w:hAnsi="Times New Roman" w:cs="Times New Roman"/>
                <w:szCs w:val="24"/>
              </w:rPr>
              <w:t>ЖА ТНР не обнаружено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DB" w:rsidRPr="002C4C20" w:rsidRDefault="003F78DB" w:rsidP="001D23FA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>7</w:t>
            </w:r>
            <w:r w:rsidRPr="002C4C20">
              <w:rPr>
                <w:rFonts w:ascii="Times New Roman" w:hAnsi="Times New Roman" w:cs="Times New Roman"/>
                <w:szCs w:val="24"/>
              </w:rPr>
              <w:t>.</w:t>
            </w:r>
            <w:r w:rsidR="001D23FA" w:rsidRPr="002C4C20">
              <w:rPr>
                <w:rFonts w:ascii="Times New Roman" w:hAnsi="Times New Roman" w:cs="Times New Roman"/>
                <w:szCs w:val="24"/>
              </w:rPr>
              <w:t xml:space="preserve"> БАБ </w:t>
            </w:r>
          </w:p>
        </w:tc>
      </w:tr>
      <w:tr w:rsidR="00143733" w:rsidTr="00985014">
        <w:trPr>
          <w:trHeight w:val="631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8. ЖА у больного с ПИКС во время ХМ регистрируются равномерно в течение суток и не имеют динамики в ходе нагрузочных тестов. Отсутствие эффекта от ААТ или отказ пациента от нее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733" w:rsidRPr="002C4C20" w:rsidRDefault="00143733" w:rsidP="00143733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8. РЧА очага желудочковой эктопии.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9. Пациент отправлен на дополнительную диагностику вследствие неясного результата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9. Проба с ФН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3A5" w:rsidRPr="001803A5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3A5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>10</w:t>
            </w:r>
            <w:r w:rsidRPr="002C4C20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1. </w:t>
            </w:r>
          </w:p>
          <w:p w:rsidR="001803A5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HC10.2.</w:t>
            </w:r>
          </w:p>
          <w:p w:rsidR="001803A5" w:rsidRPr="001803A5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HC10.3.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>9. Проба с ФН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1803A5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11. Вагозависимые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(-):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>ЖА при ФН исчезает.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3A5" w:rsidRPr="00E65286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AE2982">
              <w:rPr>
                <w:rFonts w:ascii="Times New Roman" w:hAnsi="Times New Roman" w:cs="Times New Roman"/>
                <w:szCs w:val="24"/>
              </w:rPr>
              <w:t xml:space="preserve">11. 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  <w:r>
              <w:rPr>
                <w:rFonts w:ascii="Times New Roman" w:hAnsi="Times New Roman" w:cs="Times New Roman"/>
                <w:szCs w:val="24"/>
              </w:rPr>
              <w:t xml:space="preserve">, прием … 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Сомнительная проба с ФН: ЖА проявилась и (или) прогрессирует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12. Стресс-ЭхоКГ, фармакологическая проба с нитроглицерином 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>13. Ишемические ЖА. Проба с ФН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 xml:space="preserve"> (</w:t>
            </w:r>
            <w:bookmarkStart w:id="0" w:name="_GoBack"/>
            <w:bookmarkEnd w:id="0"/>
            <w:r w:rsidRPr="002C4C20">
              <w:rPr>
                <w:rFonts w:ascii="Times New Roman" w:hAnsi="Times New Roman" w:cs="Times New Roman"/>
                <w:szCs w:val="24"/>
              </w:rPr>
              <w:t xml:space="preserve">+): 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ЖА появилась и (или) отсутствует. 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13. РВМ; комплексное лечение ИБС 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B14434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2C4C20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14.  Жалобы на сердцебиение, перебои в работе сердца, предобморочные/обморочные </w:t>
            </w:r>
            <w:r w:rsidRPr="002C4C20">
              <w:rPr>
                <w:rFonts w:ascii="Times New Roman" w:hAnsi="Times New Roman" w:cs="Times New Roman"/>
                <w:szCs w:val="24"/>
              </w:rPr>
              <w:lastRenderedPageBreak/>
              <w:t>состояния или выявлены нарушения в работе сердца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HA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14. Фиксация ЖА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во</w:t>
            </w:r>
            <w:proofErr w:type="gramEnd"/>
          </w:p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 w:rsidRPr="002C4C20">
              <w:rPr>
                <w:rFonts w:ascii="Times New Roman" w:hAnsi="Times New Roman" w:cs="Times New Roman"/>
                <w:szCs w:val="24"/>
              </w:rPr>
              <w:t xml:space="preserve">время съемки ЭКГ, ХМ, </w:t>
            </w:r>
            <w:proofErr w:type="gramStart"/>
            <w:r w:rsidRPr="002C4C20">
              <w:rPr>
                <w:rFonts w:ascii="Times New Roman" w:hAnsi="Times New Roman" w:cs="Times New Roman"/>
                <w:szCs w:val="24"/>
              </w:rPr>
              <w:t>ММ</w:t>
            </w:r>
            <w:proofErr w:type="gramEnd"/>
            <w:r w:rsidRPr="002C4C20">
              <w:rPr>
                <w:rFonts w:ascii="Times New Roman" w:hAnsi="Times New Roman" w:cs="Times New Roman"/>
                <w:szCs w:val="24"/>
              </w:rPr>
              <w:t xml:space="preserve"> ЭКГ с телеметрией</w:t>
            </w:r>
          </w:p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C4C20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HS 15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8D6AB7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15. </w:t>
            </w:r>
            <w:r>
              <w:rPr>
                <w:rFonts w:ascii="Times New Roman" w:hAnsi="Times New Roman" w:cs="Times New Roman"/>
                <w:szCs w:val="24"/>
              </w:rPr>
              <w:t>К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онсилиум в составе кардиолога, интервенционного кардиолога и кардиохирурга определяет показания к проведению </w:t>
            </w:r>
            <w:proofErr w:type="gramStart"/>
            <w:r w:rsidRPr="008D6AB7">
              <w:rPr>
                <w:rFonts w:ascii="Times New Roman" w:hAnsi="Times New Roman" w:cs="Times New Roman"/>
                <w:szCs w:val="24"/>
              </w:rPr>
              <w:t>КГ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53B46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15. </w:t>
            </w:r>
            <w:r>
              <w:rPr>
                <w:rFonts w:ascii="Times New Roman" w:hAnsi="Times New Roman" w:cs="Times New Roman"/>
                <w:szCs w:val="24"/>
              </w:rPr>
              <w:t xml:space="preserve">Определение показаний к КАГ </w:t>
            </w:r>
          </w:p>
        </w:tc>
      </w:tr>
      <w:tr w:rsid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8D6AB7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F28CF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  <w:r w:rsidRPr="008D6AB7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КГ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показана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53B46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Cs w:val="24"/>
              </w:rPr>
              <w:t xml:space="preserve"> 1</w:t>
            </w:r>
            <w:r w:rsidRPr="000F28CF">
              <w:rPr>
                <w:rFonts w:ascii="Times New Roman" w:hAnsi="Times New Roman" w:cs="Times New Roman"/>
                <w:szCs w:val="24"/>
              </w:rPr>
              <w:t xml:space="preserve">6. </w:t>
            </w:r>
            <w:r>
              <w:t xml:space="preserve"> </w:t>
            </w:r>
            <w:r w:rsidRPr="000F28CF">
              <w:rPr>
                <w:rFonts w:ascii="Times New Roman" w:hAnsi="Times New Roman" w:cs="Times New Roman"/>
                <w:szCs w:val="24"/>
              </w:rPr>
              <w:t xml:space="preserve">принимается решение о </w:t>
            </w:r>
            <w:proofErr w:type="spellStart"/>
            <w:r w:rsidRPr="000F28CF">
              <w:rPr>
                <w:rFonts w:ascii="Times New Roman" w:hAnsi="Times New Roman" w:cs="Times New Roman"/>
                <w:szCs w:val="24"/>
              </w:rPr>
              <w:t>реваскуляризации</w:t>
            </w:r>
            <w:proofErr w:type="spellEnd"/>
            <w:r w:rsidRPr="000F28CF">
              <w:rPr>
                <w:rFonts w:ascii="Times New Roman" w:hAnsi="Times New Roman" w:cs="Times New Roman"/>
                <w:szCs w:val="24"/>
              </w:rPr>
              <w:t xml:space="preserve"> миокарда (РМ)</w:t>
            </w:r>
            <w:r>
              <w:rPr>
                <w:rFonts w:ascii="Times New Roman" w:hAnsi="Times New Roman" w:cs="Times New Roman"/>
                <w:szCs w:val="24"/>
              </w:rPr>
              <w:t>,  выявить характер ЖА</w:t>
            </w:r>
          </w:p>
        </w:tc>
      </w:tr>
      <w:tr w:rsidR="001803A5" w:rsidRPr="000F28CF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8D6AB7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8D6AB7">
              <w:rPr>
                <w:rFonts w:ascii="Times New Roman" w:hAnsi="Times New Roman" w:cs="Times New Roman"/>
                <w:szCs w:val="24"/>
              </w:rPr>
              <w:t xml:space="preserve"> 17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F28CF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  <w:r w:rsidRPr="008D6AB7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РМ показана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F28CF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053B46">
              <w:rPr>
                <w:rFonts w:ascii="Times New Roman" w:hAnsi="Times New Roman" w:cs="Times New Roman"/>
                <w:szCs w:val="24"/>
              </w:rPr>
              <w:t xml:space="preserve"> 17. </w:t>
            </w:r>
            <w:r>
              <w:rPr>
                <w:rFonts w:ascii="Times New Roman" w:hAnsi="Times New Roman" w:cs="Times New Roman"/>
                <w:szCs w:val="24"/>
              </w:rPr>
              <w:t>Выполнить</w:t>
            </w:r>
            <w:r w:rsidRPr="000F28C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РМ</w:t>
            </w:r>
            <w:r w:rsidRPr="000F28CF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0F28CF">
              <w:rPr>
                <w:rFonts w:ascii="Times New Roman" w:hAnsi="Times New Roman" w:cs="Times New Roman"/>
                <w:szCs w:val="24"/>
              </w:rPr>
              <w:t>пособ оперативного лечения (</w:t>
            </w:r>
            <w:proofErr w:type="spellStart"/>
            <w:r w:rsidRPr="000F28CF">
              <w:rPr>
                <w:rFonts w:ascii="Times New Roman" w:hAnsi="Times New Roman" w:cs="Times New Roman"/>
                <w:szCs w:val="24"/>
              </w:rPr>
              <w:t>ангиопластика</w:t>
            </w:r>
            <w:proofErr w:type="spellEnd"/>
            <w:r w:rsidRPr="000F28CF">
              <w:rPr>
                <w:rFonts w:ascii="Times New Roman" w:hAnsi="Times New Roman" w:cs="Times New Roman"/>
                <w:szCs w:val="24"/>
              </w:rPr>
              <w:t xml:space="preserve"> со </w:t>
            </w:r>
            <w:proofErr w:type="spellStart"/>
            <w:r w:rsidRPr="000F28CF">
              <w:rPr>
                <w:rFonts w:ascii="Times New Roman" w:hAnsi="Times New Roman" w:cs="Times New Roman"/>
                <w:szCs w:val="24"/>
              </w:rPr>
              <w:t>стентированием</w:t>
            </w:r>
            <w:proofErr w:type="spellEnd"/>
            <w:r w:rsidRPr="000F28CF">
              <w:rPr>
                <w:rFonts w:ascii="Times New Roman" w:hAnsi="Times New Roman" w:cs="Times New Roman"/>
                <w:szCs w:val="24"/>
              </w:rPr>
              <w:t xml:space="preserve"> или коронарное шунтирование) и сроки его проведения устанавливаются индивидуально</w:t>
            </w:r>
          </w:p>
        </w:tc>
      </w:tr>
      <w:tr w:rsidR="001803A5" w:rsidRPr="000F28CF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F28CF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F28CF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РМ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не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показана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8. </w:t>
            </w:r>
            <w:r>
              <w:rPr>
                <w:rFonts w:ascii="Times New Roman" w:hAnsi="Times New Roman" w:cs="Times New Roman"/>
                <w:szCs w:val="24"/>
              </w:rPr>
              <w:t>Выявить характер ЖА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F28CF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19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9</w:t>
            </w:r>
            <w:r w:rsidRPr="000F28CF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Выявлена 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ишемическая</w:t>
            </w:r>
            <w:r w:rsidRPr="002D39FE">
              <w:rPr>
                <w:rFonts w:ascii="Times New Roman" w:hAnsi="Times New Roman" w:cs="Times New Roman"/>
                <w:szCs w:val="24"/>
              </w:rPr>
              <w:t xml:space="preserve"> 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19.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20.</w:t>
            </w:r>
            <w:r>
              <w:rPr>
                <w:rFonts w:ascii="Times New Roman" w:hAnsi="Times New Roman" w:cs="Times New Roman"/>
                <w:szCs w:val="24"/>
              </w:rPr>
              <w:t xml:space="preserve"> Выявлена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t>не</w:t>
            </w:r>
            <w:r>
              <w:rPr>
                <w:rFonts w:ascii="Times New Roman" w:hAnsi="Times New Roman" w:cs="Times New Roman"/>
                <w:szCs w:val="24"/>
              </w:rPr>
              <w:t>ишемическая</w:t>
            </w:r>
            <w:proofErr w:type="spellEnd"/>
            <w:r w:rsidRPr="002D39FE">
              <w:rPr>
                <w:rFonts w:ascii="Times New Roman" w:hAnsi="Times New Roman" w:cs="Times New Roman"/>
                <w:szCs w:val="24"/>
              </w:rPr>
              <w:t xml:space="preserve">  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20.</w:t>
            </w:r>
            <w:r w:rsidRPr="002C4C20">
              <w:rPr>
                <w:rFonts w:ascii="Times New Roman" w:hAnsi="Times New Roman" w:cs="Times New Roman"/>
                <w:szCs w:val="24"/>
              </w:rPr>
              <w:t xml:space="preserve"> Выполнить психодиагностику пациента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21.</w:t>
            </w:r>
            <w:r>
              <w:rPr>
                <w:rFonts w:ascii="Times New Roman" w:hAnsi="Times New Roman" w:cs="Times New Roman"/>
                <w:szCs w:val="24"/>
              </w:rPr>
              <w:t xml:space="preserve"> КГ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показана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21.</w:t>
            </w:r>
            <w:r>
              <w:rPr>
                <w:rFonts w:ascii="Times New Roman" w:hAnsi="Times New Roman" w:cs="Times New Roman"/>
                <w:szCs w:val="24"/>
              </w:rPr>
              <w:t xml:space="preserve"> Выявить характер ЖА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22.</w:t>
            </w:r>
            <w:r>
              <w:rPr>
                <w:rFonts w:ascii="Times New Roman" w:hAnsi="Times New Roman" w:cs="Times New Roman"/>
                <w:szCs w:val="24"/>
              </w:rPr>
              <w:t xml:space="preserve"> О</w:t>
            </w:r>
            <w:r w:rsidRPr="002C4C20">
              <w:rPr>
                <w:rFonts w:ascii="Times New Roman" w:hAnsi="Times New Roman" w:cs="Times New Roman"/>
                <w:szCs w:val="24"/>
              </w:rPr>
              <w:t>бнаружено ТНР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22. Психотерапия, психотропные препараты (</w:t>
            </w:r>
            <w:proofErr w:type="spellStart"/>
            <w:r w:rsidRPr="00C7334B">
              <w:rPr>
                <w:rFonts w:ascii="Times New Roman" w:hAnsi="Times New Roman" w:cs="Times New Roman"/>
                <w:szCs w:val="24"/>
              </w:rPr>
              <w:t>адаптол</w:t>
            </w:r>
            <w:proofErr w:type="spellEnd"/>
            <w:r w:rsidRPr="00C7334B"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23.</w:t>
            </w:r>
            <w:r>
              <w:rPr>
                <w:rFonts w:ascii="Times New Roman" w:hAnsi="Times New Roman" w:cs="Times New Roman"/>
                <w:szCs w:val="24"/>
              </w:rPr>
              <w:t xml:space="preserve">1. Не </w:t>
            </w:r>
            <w:r w:rsidRPr="002C4C20">
              <w:rPr>
                <w:rFonts w:ascii="Times New Roman" w:hAnsi="Times New Roman" w:cs="Times New Roman"/>
                <w:szCs w:val="24"/>
              </w:rPr>
              <w:t>обнаружено ТНР</w:t>
            </w:r>
          </w:p>
          <w:p w:rsidR="001803A5" w:rsidRPr="006C71F6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23.</w:t>
            </w:r>
            <w:r>
              <w:rPr>
                <w:rFonts w:ascii="Times New Roman" w:hAnsi="Times New Roman" w:cs="Times New Roman"/>
                <w:szCs w:val="24"/>
              </w:rPr>
              <w:t>2. Отрицательный ААЭ</w:t>
            </w:r>
          </w:p>
          <w:p w:rsidR="001803A5" w:rsidRPr="005C7FE8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23.</w:t>
            </w:r>
            <w:r>
              <w:rPr>
                <w:rFonts w:ascii="Times New Roman" w:hAnsi="Times New Roman" w:cs="Times New Roman"/>
                <w:szCs w:val="24"/>
              </w:rPr>
              <w:t xml:space="preserve">  БАБ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ААТ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амиодарон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соталол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РЧА</w:t>
            </w:r>
            <w:r w:rsidRPr="00C7334B">
              <w:rPr>
                <w:rFonts w:ascii="Times New Roman" w:hAnsi="Times New Roman" w:cs="Times New Roman"/>
                <w:szCs w:val="24"/>
              </w:rPr>
              <w:t>, ИКД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 xml:space="preserve"> 24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6C71F6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  <w:r w:rsidRPr="006C71F6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. РМ выполнена и положительный ААЭ</w:t>
            </w:r>
          </w:p>
          <w:p w:rsidR="001803A5" w:rsidRPr="005C7FE8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5C7FE8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24</w:t>
            </w:r>
            <w:r w:rsidRPr="00C7334B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Pr="005C7FE8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Амбулаторное лечение</w:t>
            </w:r>
          </w:p>
        </w:tc>
      </w:tr>
      <w:tr w:rsidR="001803A5" w:rsidRPr="00C7334B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C7334B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 xml:space="preserve"> 25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053B46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25</w:t>
            </w:r>
            <w:r w:rsidRPr="00C7334B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 РМ выполнена и отрицательный ААЭ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2D39FE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>
              <w:rPr>
                <w:rFonts w:ascii="Times New Roman" w:hAnsi="Times New Roman" w:cs="Times New Roman"/>
                <w:szCs w:val="24"/>
              </w:rPr>
              <w:t xml:space="preserve"> 25</w:t>
            </w:r>
            <w:r w:rsidRPr="00C7334B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  Выявить характер ЖА</w:t>
            </w:r>
          </w:p>
        </w:tc>
      </w:tr>
      <w:tr w:rsidR="001803A5" w:rsidRPr="001803A5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E03448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E03448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Выявлена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E03448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ишемическая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 </w:t>
            </w:r>
            <w:r w:rsidRPr="002D39FE">
              <w:rPr>
                <w:rFonts w:ascii="Times New Roman" w:hAnsi="Times New Roman" w:cs="Times New Roman"/>
                <w:szCs w:val="24"/>
              </w:rPr>
              <w:t>ЖА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 26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Нагрузочная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>ЭхоКГ/ПЭТ/ ОФЭКТ, НЭФКС</w:t>
            </w:r>
          </w:p>
        </w:tc>
      </w:tr>
      <w:tr w:rsidR="001803A5" w:rsidRPr="00E03448" w:rsidTr="00B14434">
        <w:trPr>
          <w:trHeight w:val="595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E03448" w:rsidRDefault="001803A5" w:rsidP="001803A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E03448">
              <w:rPr>
                <w:rFonts w:ascii="Times New Roman" w:hAnsi="Times New Roman" w:cs="Times New Roman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AE1D42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 w:rsidRPr="00AE1D42">
              <w:rPr>
                <w:rFonts w:ascii="Times New Roman" w:hAnsi="Times New Roman" w:cs="Times New Roman"/>
                <w:szCs w:val="24"/>
              </w:rPr>
              <w:t xml:space="preserve"> 27. </w:t>
            </w:r>
            <w:r>
              <w:rPr>
                <w:rFonts w:ascii="Times New Roman" w:hAnsi="Times New Roman" w:cs="Times New Roman"/>
                <w:szCs w:val="24"/>
              </w:rPr>
              <w:t>Отрицательный ААЭ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AE1D42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AE1D42">
              <w:rPr>
                <w:rFonts w:ascii="Times New Roman" w:hAnsi="Times New Roman" w:cs="Times New Roman"/>
                <w:szCs w:val="24"/>
              </w:rPr>
              <w:t xml:space="preserve"> 27. </w:t>
            </w:r>
            <w:r>
              <w:rPr>
                <w:rFonts w:ascii="Times New Roman" w:hAnsi="Times New Roman" w:cs="Times New Roman"/>
                <w:szCs w:val="24"/>
              </w:rPr>
              <w:t>Повторная</w:t>
            </w:r>
            <w:r w:rsidRPr="00AE1D42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РМ</w:t>
            </w:r>
          </w:p>
        </w:tc>
      </w:tr>
      <w:tr w:rsidR="001803A5" w:rsidRPr="00E03448" w:rsidTr="00E03448">
        <w:trPr>
          <w:trHeight w:val="473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AE1D42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HS</w:t>
            </w:r>
            <w:r w:rsidRPr="00AE1D42">
              <w:rPr>
                <w:rFonts w:ascii="Times New Roman" w:hAnsi="Times New Roman" w:cs="Times New Roman"/>
                <w:szCs w:val="24"/>
              </w:rPr>
              <w:t xml:space="preserve"> 28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AE1D42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HC</w:t>
            </w:r>
            <w:r>
              <w:rPr>
                <w:rFonts w:ascii="Times New Roman" w:hAnsi="Times New Roman" w:cs="Times New Roman"/>
                <w:szCs w:val="24"/>
              </w:rPr>
              <w:t xml:space="preserve"> 28.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КГ</w:t>
            </w:r>
            <w:r w:rsidRPr="00AE1D42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показана</w:t>
            </w:r>
            <w:proofErr w:type="gram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A5" w:rsidRPr="00E03448" w:rsidRDefault="001803A5" w:rsidP="001803A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</w:t>
            </w:r>
            <w:r w:rsidRPr="00053B46">
              <w:rPr>
                <w:rFonts w:ascii="Times New Roman" w:hAnsi="Times New Roman" w:cs="Times New Roman"/>
                <w:szCs w:val="24"/>
              </w:rPr>
              <w:t xml:space="preserve"> 28. </w:t>
            </w:r>
            <w:r w:rsidRPr="00E03448">
              <w:rPr>
                <w:rFonts w:ascii="Times New Roman" w:hAnsi="Times New Roman" w:cs="Times New Roman"/>
                <w:szCs w:val="24"/>
              </w:rPr>
              <w:t>Корр</w:t>
            </w:r>
            <w:r>
              <w:rPr>
                <w:rFonts w:ascii="Times New Roman" w:hAnsi="Times New Roman" w:cs="Times New Roman"/>
                <w:szCs w:val="24"/>
              </w:rPr>
              <w:t>екция</w:t>
            </w:r>
            <w:r w:rsidRPr="00053B46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антиангинальной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терапии</w:t>
            </w:r>
            <w:r w:rsidRPr="00E03448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Метаболическая терапия</w:t>
            </w:r>
            <w:r w:rsidRPr="00E03448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ААТ 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амиодарон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соталол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E03448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РЧА</w:t>
            </w:r>
            <w:r w:rsidRPr="00E03448">
              <w:rPr>
                <w:rFonts w:ascii="Times New Roman" w:hAnsi="Times New Roman" w:cs="Times New Roman"/>
                <w:szCs w:val="24"/>
              </w:rPr>
              <w:t>, ИКД</w:t>
            </w:r>
          </w:p>
        </w:tc>
      </w:tr>
    </w:tbl>
    <w:p w:rsidR="00817D0E" w:rsidRPr="00E03448" w:rsidRDefault="001B100C" w:rsidP="00605BB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03448">
        <w:rPr>
          <w:rFonts w:ascii="Times New Roman" w:hAnsi="Times New Roman" w:cs="Times New Roman"/>
          <w:b/>
          <w:sz w:val="24"/>
        </w:rPr>
        <w:br w:type="textWrapping" w:clear="all"/>
      </w:r>
    </w:p>
    <w:p w:rsidR="00FC5E7D" w:rsidRPr="00E03448" w:rsidRDefault="00FC5E7D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045410" w:rsidRPr="00E03448" w:rsidRDefault="00045410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045410" w:rsidRPr="00E03448" w:rsidRDefault="00045410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045410" w:rsidRPr="00E03448" w:rsidRDefault="00045410" w:rsidP="0098501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985014" w:rsidRPr="00C7334B" w:rsidRDefault="00985014" w:rsidP="0090646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7334B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3C79C1" w:rsidRPr="00053B46" w:rsidRDefault="003C79C1">
      <w:pPr>
        <w:rPr>
          <w:rFonts w:ascii="Times New Roman" w:hAnsi="Times New Roman" w:cs="Times New Roman"/>
          <w:sz w:val="28"/>
        </w:rPr>
      </w:pPr>
    </w:p>
    <w:p w:rsidR="00053B46" w:rsidRDefault="00053B46" w:rsidP="00053B4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848F37" wp14:editId="7C771E26">
            <wp:extent cx="6105525" cy="5038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46" w:rsidRDefault="00303031" w:rsidP="00053B4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0CC8A99" wp14:editId="41EDCD8C">
            <wp:extent cx="6096000" cy="413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15" w:rsidRPr="003C79C1" w:rsidRDefault="00AE1D42" w:rsidP="00053B4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7374159" cy="6433194"/>
            <wp:effectExtent l="0" t="476250" r="0" b="4438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7439" cy="64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15" w:rsidRPr="003C79C1" w:rsidSect="003C79C1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0D"/>
    <w:multiLevelType w:val="hybridMultilevel"/>
    <w:tmpl w:val="16506C9E"/>
    <w:lvl w:ilvl="0" w:tplc="5ADAE892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2211A"/>
    <w:multiLevelType w:val="hybridMultilevel"/>
    <w:tmpl w:val="536A5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C7"/>
    <w:multiLevelType w:val="hybridMultilevel"/>
    <w:tmpl w:val="D1DA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367E4"/>
    <w:multiLevelType w:val="hybridMultilevel"/>
    <w:tmpl w:val="C52E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74B26"/>
    <w:multiLevelType w:val="hybridMultilevel"/>
    <w:tmpl w:val="E41E0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60602"/>
    <w:multiLevelType w:val="hybridMultilevel"/>
    <w:tmpl w:val="6DE2F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13717"/>
    <w:multiLevelType w:val="hybridMultilevel"/>
    <w:tmpl w:val="6C88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56DFB"/>
    <w:multiLevelType w:val="hybridMultilevel"/>
    <w:tmpl w:val="04127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0338B"/>
    <w:multiLevelType w:val="hybridMultilevel"/>
    <w:tmpl w:val="7320EE0C"/>
    <w:lvl w:ilvl="0" w:tplc="8A102D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C4CE3"/>
    <w:multiLevelType w:val="hybridMultilevel"/>
    <w:tmpl w:val="EEFE23E2"/>
    <w:lvl w:ilvl="0" w:tplc="550061C8">
      <w:start w:val="1"/>
      <w:numFmt w:val="decimal"/>
      <w:pStyle w:val="a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C61B8"/>
    <w:multiLevelType w:val="hybridMultilevel"/>
    <w:tmpl w:val="5C78B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6A7784"/>
    <w:multiLevelType w:val="hybridMultilevel"/>
    <w:tmpl w:val="8982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A7B44"/>
    <w:multiLevelType w:val="hybridMultilevel"/>
    <w:tmpl w:val="50B0D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50C32"/>
    <w:multiLevelType w:val="hybridMultilevel"/>
    <w:tmpl w:val="1ECE1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672368"/>
    <w:rsid w:val="00041E00"/>
    <w:rsid w:val="00045410"/>
    <w:rsid w:val="00053B46"/>
    <w:rsid w:val="00093BB5"/>
    <w:rsid w:val="000A0471"/>
    <w:rsid w:val="000D3CD5"/>
    <w:rsid w:val="000F28CF"/>
    <w:rsid w:val="000F6A49"/>
    <w:rsid w:val="00110DB6"/>
    <w:rsid w:val="001145E5"/>
    <w:rsid w:val="00143733"/>
    <w:rsid w:val="001803A5"/>
    <w:rsid w:val="00183970"/>
    <w:rsid w:val="001867DB"/>
    <w:rsid w:val="00195934"/>
    <w:rsid w:val="001A5DDC"/>
    <w:rsid w:val="001B100C"/>
    <w:rsid w:val="001D23FA"/>
    <w:rsid w:val="001E6C41"/>
    <w:rsid w:val="00224DD4"/>
    <w:rsid w:val="0029673A"/>
    <w:rsid w:val="002A19BD"/>
    <w:rsid w:val="002C4C20"/>
    <w:rsid w:val="002C6152"/>
    <w:rsid w:val="002D39FE"/>
    <w:rsid w:val="002D609B"/>
    <w:rsid w:val="002E3096"/>
    <w:rsid w:val="002E46B9"/>
    <w:rsid w:val="00303031"/>
    <w:rsid w:val="003032E9"/>
    <w:rsid w:val="00311F22"/>
    <w:rsid w:val="00327C6B"/>
    <w:rsid w:val="00382711"/>
    <w:rsid w:val="00390DB6"/>
    <w:rsid w:val="003A3B6A"/>
    <w:rsid w:val="003B0E8F"/>
    <w:rsid w:val="003B6EE8"/>
    <w:rsid w:val="003C79C1"/>
    <w:rsid w:val="003F78DB"/>
    <w:rsid w:val="004170F5"/>
    <w:rsid w:val="004224AE"/>
    <w:rsid w:val="00473C10"/>
    <w:rsid w:val="00476818"/>
    <w:rsid w:val="004969E3"/>
    <w:rsid w:val="004C7A3E"/>
    <w:rsid w:val="00550FEF"/>
    <w:rsid w:val="005A4E45"/>
    <w:rsid w:val="005B3310"/>
    <w:rsid w:val="005C3D76"/>
    <w:rsid w:val="005C7FE8"/>
    <w:rsid w:val="00600C72"/>
    <w:rsid w:val="00605BB6"/>
    <w:rsid w:val="00625B3B"/>
    <w:rsid w:val="00655E2C"/>
    <w:rsid w:val="00672368"/>
    <w:rsid w:val="00681ECF"/>
    <w:rsid w:val="00696DF0"/>
    <w:rsid w:val="006A4C5D"/>
    <w:rsid w:val="006B3C94"/>
    <w:rsid w:val="006C71F6"/>
    <w:rsid w:val="006D1A95"/>
    <w:rsid w:val="006E2E89"/>
    <w:rsid w:val="00711C90"/>
    <w:rsid w:val="0076204D"/>
    <w:rsid w:val="00783D11"/>
    <w:rsid w:val="007872F7"/>
    <w:rsid w:val="007F6976"/>
    <w:rsid w:val="00817D0E"/>
    <w:rsid w:val="00856442"/>
    <w:rsid w:val="008714D3"/>
    <w:rsid w:val="008D6AB7"/>
    <w:rsid w:val="008F153A"/>
    <w:rsid w:val="00906468"/>
    <w:rsid w:val="009073CA"/>
    <w:rsid w:val="009105D9"/>
    <w:rsid w:val="00914C1D"/>
    <w:rsid w:val="00931C90"/>
    <w:rsid w:val="00955B92"/>
    <w:rsid w:val="00985014"/>
    <w:rsid w:val="00995B0E"/>
    <w:rsid w:val="009D78BB"/>
    <w:rsid w:val="00A00841"/>
    <w:rsid w:val="00A058DE"/>
    <w:rsid w:val="00A10921"/>
    <w:rsid w:val="00A67119"/>
    <w:rsid w:val="00AB04D0"/>
    <w:rsid w:val="00AB4E22"/>
    <w:rsid w:val="00AE1D42"/>
    <w:rsid w:val="00AE2982"/>
    <w:rsid w:val="00B14434"/>
    <w:rsid w:val="00B14A8D"/>
    <w:rsid w:val="00B6105B"/>
    <w:rsid w:val="00B61696"/>
    <w:rsid w:val="00B646D2"/>
    <w:rsid w:val="00B834C8"/>
    <w:rsid w:val="00BA1513"/>
    <w:rsid w:val="00BC6B9C"/>
    <w:rsid w:val="00BD17BB"/>
    <w:rsid w:val="00C00305"/>
    <w:rsid w:val="00C4006E"/>
    <w:rsid w:val="00C4403D"/>
    <w:rsid w:val="00C7334B"/>
    <w:rsid w:val="00C76B40"/>
    <w:rsid w:val="00CA5ADD"/>
    <w:rsid w:val="00CB13DB"/>
    <w:rsid w:val="00CB53BA"/>
    <w:rsid w:val="00CC223B"/>
    <w:rsid w:val="00D44A8C"/>
    <w:rsid w:val="00D612A3"/>
    <w:rsid w:val="00D8794E"/>
    <w:rsid w:val="00D9487E"/>
    <w:rsid w:val="00DC24F7"/>
    <w:rsid w:val="00DD4CC0"/>
    <w:rsid w:val="00DE523E"/>
    <w:rsid w:val="00DE78FC"/>
    <w:rsid w:val="00E03448"/>
    <w:rsid w:val="00E07CFC"/>
    <w:rsid w:val="00E30715"/>
    <w:rsid w:val="00E31278"/>
    <w:rsid w:val="00E47F11"/>
    <w:rsid w:val="00E521A6"/>
    <w:rsid w:val="00E65286"/>
    <w:rsid w:val="00EA1D3B"/>
    <w:rsid w:val="00EB1ED6"/>
    <w:rsid w:val="00EC02C9"/>
    <w:rsid w:val="00F82C6D"/>
    <w:rsid w:val="00FA6B6E"/>
    <w:rsid w:val="00FB429A"/>
    <w:rsid w:val="00FC01F2"/>
    <w:rsid w:val="00FC5E7D"/>
    <w:rsid w:val="00FD6A75"/>
    <w:rsid w:val="00FE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041E00"/>
  </w:style>
  <w:style w:type="paragraph" w:styleId="2">
    <w:name w:val="heading 2"/>
    <w:basedOn w:val="a0"/>
    <w:link w:val="20"/>
    <w:uiPriority w:val="9"/>
    <w:qFormat/>
    <w:rsid w:val="006E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a0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qFormat/>
    <w:rsid w:val="00FC01F2"/>
    <w:pPr>
      <w:keepNext/>
      <w:widowControl w:val="0"/>
      <w:suppressAutoHyphens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3-">
    <w:name w:val="Заголовок 3-го уровня"/>
    <w:qFormat/>
    <w:rsid w:val="00FC01F2"/>
    <w:pPr>
      <w:keepNext/>
      <w:widowControl w:val="0"/>
      <w:suppressAutoHyphens/>
      <w:spacing w:before="120" w:after="120" w:line="240" w:lineRule="auto"/>
      <w:jc w:val="both"/>
    </w:pPr>
    <w:rPr>
      <w:rFonts w:ascii="Times New Roman" w:hAnsi="Times New Roman"/>
      <w:b/>
      <w:sz w:val="28"/>
    </w:rPr>
  </w:style>
  <w:style w:type="paragraph" w:customStyle="1" w:styleId="a4">
    <w:name w:val="Мой основной текст"/>
    <w:qFormat/>
    <w:rsid w:val="00B834C8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5">
    <w:name w:val="Определение"/>
    <w:qFormat/>
    <w:rsid w:val="00093BB5"/>
    <w:pPr>
      <w:spacing w:after="120" w:line="360" w:lineRule="auto"/>
      <w:ind w:left="851" w:hanging="851"/>
    </w:pPr>
    <w:rPr>
      <w:b/>
      <w:i/>
      <w:sz w:val="24"/>
    </w:rPr>
  </w:style>
  <w:style w:type="paragraph" w:customStyle="1" w:styleId="a6">
    <w:name w:val="Примечание"/>
    <w:qFormat/>
    <w:rsid w:val="00E521A6"/>
    <w:pPr>
      <w:widowControl w:val="0"/>
      <w:spacing w:after="0" w:line="240" w:lineRule="auto"/>
      <w:ind w:left="851" w:hanging="851"/>
    </w:pPr>
    <w:rPr>
      <w:rFonts w:ascii="Times New Roman" w:hAnsi="Times New Roman"/>
      <w:i/>
    </w:rPr>
  </w:style>
  <w:style w:type="paragraph" w:customStyle="1" w:styleId="a7">
    <w:name w:val="Название таблицы"/>
    <w:qFormat/>
    <w:rsid w:val="00E521A6"/>
    <w:pPr>
      <w:widowControl w:val="0"/>
      <w:suppressAutoHyphens/>
      <w:spacing w:after="0" w:line="240" w:lineRule="auto"/>
    </w:pPr>
    <w:rPr>
      <w:rFonts w:ascii="Times New Roman" w:hAnsi="Times New Roman"/>
      <w:b/>
      <w:i/>
    </w:rPr>
  </w:style>
  <w:style w:type="paragraph" w:customStyle="1" w:styleId="a8">
    <w:name w:val="Название рисунка"/>
    <w:qFormat/>
    <w:rsid w:val="00E521A6"/>
    <w:pPr>
      <w:widowControl w:val="0"/>
      <w:suppressAutoHyphens/>
      <w:spacing w:after="0" w:line="240" w:lineRule="auto"/>
      <w:jc w:val="center"/>
    </w:pPr>
    <w:rPr>
      <w:i/>
    </w:rPr>
  </w:style>
  <w:style w:type="paragraph" w:customStyle="1" w:styleId="a9">
    <w:name w:val="Формула"/>
    <w:qFormat/>
    <w:rsid w:val="00E521A6"/>
    <w:pPr>
      <w:widowControl w:val="0"/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Мой список"/>
    <w:qFormat/>
    <w:rsid w:val="00E521A6"/>
    <w:pPr>
      <w:widowControl w:val="0"/>
      <w:numPr>
        <w:numId w:val="1"/>
      </w:numPr>
      <w:spacing w:after="120" w:line="360" w:lineRule="auto"/>
      <w:ind w:left="714" w:hanging="357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E47F11"/>
    <w:pPr>
      <w:widowControl w:val="0"/>
      <w:spacing w:after="0" w:line="240" w:lineRule="auto"/>
      <w:jc w:val="center"/>
    </w:pPr>
    <w:rPr>
      <w:rFonts w:ascii="Times New Roman" w:hAnsi="Times New Roman"/>
      <w:b/>
      <w:i/>
      <w:sz w:val="20"/>
    </w:rPr>
  </w:style>
  <w:style w:type="character" w:customStyle="1" w:styleId="20">
    <w:name w:val="Заголовок 2 Знак"/>
    <w:basedOn w:val="a1"/>
    <w:link w:val="2"/>
    <w:uiPriority w:val="9"/>
    <w:rsid w:val="006E2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b">
    <w:name w:val="Normal (Web)"/>
    <w:basedOn w:val="a0"/>
    <w:uiPriority w:val="99"/>
    <w:unhideWhenUsed/>
    <w:rsid w:val="006E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1"/>
    <w:uiPriority w:val="99"/>
    <w:semiHidden/>
    <w:unhideWhenUsed/>
    <w:rsid w:val="006E2E89"/>
    <w:rPr>
      <w:color w:val="0000FF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6E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E2E89"/>
    <w:rPr>
      <w:rFonts w:ascii="Tahoma" w:hAnsi="Tahoma" w:cs="Tahoma"/>
      <w:sz w:val="16"/>
      <w:szCs w:val="16"/>
    </w:rPr>
  </w:style>
  <w:style w:type="paragraph" w:styleId="af">
    <w:name w:val="List Paragraph"/>
    <w:basedOn w:val="a0"/>
    <w:qFormat/>
    <w:rsid w:val="00EC02C9"/>
    <w:pPr>
      <w:ind w:left="720"/>
      <w:contextualSpacing/>
    </w:pPr>
  </w:style>
  <w:style w:type="table" w:styleId="af0">
    <w:name w:val="Table Grid"/>
    <w:basedOn w:val="a2"/>
    <w:uiPriority w:val="59"/>
    <w:rsid w:val="002C61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D17BB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95;&#1105;&#1073;&#1072;\1-&#1099;&#1081;%20&#1089;&#1077;&#1084;&#1077;&#1089;&#1090;&#1088;\&#1048;&#1085;&#1092;&#1086;&#1088;&#1084;&#1072;&#1090;&#1080;&#1082;&#1072;\&#1056;&#1072;&#1073;&#1086;&#1090;&#1072;%20&#1041;&#1086;&#1075;&#1076;&#1072;&#1085;&#1086;&#1074;%20&#1052;&#1080;&#1093;&#1072;&#1080;&#1083;%20&#1040;&#1083;&#1077;&#1082;&#1089;&#1072;&#1085;&#1076;&#1088;&#1086;&#1074;&#1080;&#1095;.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CACA-6944-4F49-AA94-0954B4D4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Богданов Михаил Александрович.dot.dotx</Template>
  <TotalTime>1471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User</cp:lastModifiedBy>
  <cp:revision>3</cp:revision>
  <dcterms:created xsi:type="dcterms:W3CDTF">2019-06-02T19:34:00Z</dcterms:created>
  <dcterms:modified xsi:type="dcterms:W3CDTF">2019-06-26T13:03:00Z</dcterms:modified>
</cp:coreProperties>
</file>